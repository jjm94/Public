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ge">
                  <wp:posOffset>304800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24pt;height:44.95pt;width:0pt;mso-position-vertical-relative:page;z-index:-251669504;mso-width-relative:page;mso-height-relative:page;" filled="f" stroked="t" coordsize="21600,21600" o:gfxdata="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FwwPnbAAAACgEAAA8AAAAAAAAAAQAgAAAAIgAAAGRy&#10;cy9kb3ducmV2LnhtbFBLAQIUABQAAAAIAIdO4kDg7p/iyQEAAFcDAAAOAAAAAAAAAAEAIAAAACoB&#10;AABkcnMvZTJvRG9jLnhtbFBLBQYAAAAABgAGAFkBAABlBQAAAAA=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304800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24pt;height:44.95pt;width:222.4pt;mso-position-vertical-relative:page;z-index:-251670528;v-text-anchor:middle;mso-width-relative:page;mso-height-relative:page;" filled="f" stroked="f" coordsize="21600,21600" o:gfxdata="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5mP12QAAAAoBAAAPAAAAAAAA&#10;AAEAIAAAACIAAABkcnMvZG93bnJldi54bWxQSwECFAAUAAAACACHTuJA/Oc4yhECAADo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9.75pt;height:73.35pt;width:165pt;mso-position-vertical-relative:page;z-index:-251671552;mso-width-relative:page;mso-height-relative:page;" filled="f" stroked="f" coordsize="21600,21600" o:gfxdata="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nyU+1QAAAAgBAAAPAAAAAAAAAAEA&#10;IAAAACIAAABkcnMvZG93bnJldi54bWxQSwECFAAUAAAACACHTuJA0nLoIRICAADlAwAADgAAAAAA&#10;AAABACAAAAAk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6350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0.5pt;height:844.15pt;width:592.65pt;mso-position-vertical-relative:page;z-index:-251672576;v-text-anchor:middle;mso-width-relative:page;mso-height-relative:page;" fillcolor="#FFFFFF [3212]" filled="t" stroked="f" coordsize="21600,21600" o:gfxdata="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U88l1gAAAAsBAAAPAAAAAAAA&#10;AAEAIAAAACIAAABkcnMvZG93bnJldi54bWxQSwECFAAUAAAACACHTuJAP1GiZ00CAAByBAAADgAA&#10;AAAAAAABACAAAAAl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-25166438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-25166848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-251669504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-251660288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vertical-relative:page;z-index:-25166336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233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1411605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7715" y="14662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111.15pt;height:72pt;width:72pt;mso-position-vertical-relative:page;z-index:-251645952;mso-width-relative:page;mso-height-relative:page;" filled="f" stroked="f" coordsize="21600,21600" o:gfxdata="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QWfLdgAAAAKAQAADwAAAAAAAAABACAAAAAiAAAAZHJzL2Rvd25yZXYueG1sUEsBAhQAFAAA&#10;AAgAh07iQJ0UIhAoAgAAK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5579110</wp:posOffset>
            </wp:positionH>
            <wp:positionV relativeFrom="page">
              <wp:posOffset>1707515</wp:posOffset>
            </wp:positionV>
            <wp:extent cx="959485" cy="1259205"/>
            <wp:effectExtent l="0" t="0" r="635" b="5715"/>
            <wp:wrapNone/>
            <wp:docPr id="80" name="图片 80" descr="E:\U-优米简历\头像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E:\U-优米简历\头像\图片22.png图片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2609215</wp:posOffset>
                </wp:positionH>
                <wp:positionV relativeFrom="page">
                  <wp:posOffset>1676400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132pt;height:93.65pt;width:175.55pt;mso-position-vertical-relative:page;z-index:-251662336;v-text-anchor:middle;mso-width-relative:page;mso-height-relative:page;" filled="f" stroked="f" coordsize="21600,21600" o:gfxdata="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A4JI9sAAAALAQAA&#10;DwAAAAAAAAABACAAAAAiAAAAZHJzL2Rvd25yZXYueG1sUEsBAhQAFAAAAAgAh07iQHtZBBUWAgAA&#10;6gMAAA4AAAAAAAAAAQAgAAAAK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博大考神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：13500135000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888888@888.com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132pt;height:93.65pt;width:175.55pt;mso-position-vertical-relative:page;z-index:-251663360;v-text-anchor:middle;mso-width-relative:page;mso-height-relative:page;" filled="f" stroked="f" coordsize="21600,21600" o:gfxdata="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EUV22wAAAAoBAAAP&#10;AAAAAAAAAAEAIAAAACIAAABkcnMvZG93bnJldi54bWxQSwECFAAUAAAACACHTuJAGvcpCxUCAADp&#10;AwAADgAAAAAAAAABACAAAAAq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博大考神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：13500135000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888888@888.com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-251657216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-251656192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2951480</wp:posOffset>
                </wp:positionV>
                <wp:extent cx="914400" cy="9144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232.4pt;height:72pt;width:72pt;mso-position-vertical-relative:page;z-index:-251632640;mso-width-relative:page;mso-height-relative:page;" filled="f" stroked="f" coordsize="21600,21600" o:gfxdata="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38H4rXAAAA&#10;CgEAAA8AAAAAAAAAAQAgAAAAIgAAAGRycy9kb3ducmV2LnhtbFBLAQIUABQAAAAIAIdO4kAAhhaw&#10;HgIAAB0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4273550</wp:posOffset>
                </wp:positionV>
                <wp:extent cx="914400" cy="914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36.5pt;height:72pt;width:72pt;mso-position-vertical-relative:page;z-index:-251606016;mso-width-relative:page;mso-height-relative:page;" filled="f" stroked="f" coordsize="21600,21600" o:gfxdata="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MXxqrXAAAA&#10;CgEAAA8AAAAAAAAAAQAgAAAAIgAAAGRycy9kb3ducmV2LnhtbFBLAQIUABQAAAAIAIdO4kD18kq0&#10;HgIAAB0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8238490</wp:posOffset>
                </wp:positionV>
                <wp:extent cx="914400" cy="9144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648.7pt;height:72pt;width:72pt;mso-position-vertical-relative:page;z-index:-251446272;mso-width-relative:page;mso-height-relative:page;" filled="f" stroked="f" coordsize="21600,21600" o:gfxdata="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GG4AdkA&#10;AAAMAQAADwAAAAAAAAABACAAAAAiAAAAZHJzL2Rvd25yZXYueG1sUEsBAhQAFAAAAAgAh07iQLh7&#10;fBQeAgAAHQ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6684645</wp:posOffset>
                </wp:positionV>
                <wp:extent cx="914400" cy="9144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526.35pt;height:72pt;width:72pt;mso-position-vertical-relative:page;z-index:-251552768;mso-width-relative:page;mso-height-relative:page;" filled="f" stroked="f" coordsize="21600,21600" o:gfxdata="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H+auPYAAAA&#10;DAEAAA8AAAAAAAAAAQAgAAAAIgAAAGRycy9kb3ducmV2LnhtbFBLAQIUABQAAAAIAIdO4kDUVWeh&#10;HQIAAB0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9330690</wp:posOffset>
                </wp:positionV>
                <wp:extent cx="914400" cy="914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734.7pt;height:72pt;width:72pt;mso-position-vertical-relative:page;z-index:-251233280;mso-width-relative:page;mso-height-relative:page;" filled="f" stroked="f" coordsize="21600,21600" o:gfxdata="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KjWQ2QAA&#10;AAwBAAAPAAAAAAAAAAEAIAAAACIAAABkcnMvZG93bnJldi54bWxQSwECFAAUAAAACACHTuJALgNY&#10;TR0CAAAd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-25164902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-251648000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-251651072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-2516500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-25165312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广州五百丁信息科技有限公司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-251652096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广州五百丁信息科技有限公司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-25165516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04-至今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广州信息科技有限公司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-25165414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04-至今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广州信息科技有限公司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22F48F3"/>
    <w:rsid w:val="105C723F"/>
    <w:rsid w:val="19087221"/>
    <w:rsid w:val="1D06237C"/>
    <w:rsid w:val="21CB7B54"/>
    <w:rsid w:val="73AA76E7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2017-06-14T05:57:00Z</dcterms:created>
  <dc:creator>kedao</dc:creator>
  <cp:lastModifiedBy>沐沐青尘</cp:lastModifiedBy>
  <dcterms:modified xsi:type="dcterms:W3CDTF">2019-09-20T06:22:12Z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