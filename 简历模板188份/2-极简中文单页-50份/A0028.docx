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4726305</wp:posOffset>
            </wp:positionH>
            <wp:positionV relativeFrom="paragraph">
              <wp:posOffset>803275</wp:posOffset>
            </wp:positionV>
            <wp:extent cx="1143635" cy="1354455"/>
            <wp:effectExtent l="9525" t="9525" r="20320" b="22860"/>
            <wp:wrapNone/>
            <wp:docPr id="5" name="图片 5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354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3DBE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8231505</wp:posOffset>
                </wp:positionV>
                <wp:extent cx="6571615" cy="294640"/>
                <wp:effectExtent l="19050" t="12700" r="635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3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38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648.15pt;height:23.2pt;width:517.45pt;z-index:251655168;mso-width-relative:page;mso-height-relative:page;" coordorigin="1000,3618" coordsize="10349,464" o:gfxdata="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BpKnUvdAAAADgEAAA8AAAAAAAAAAQAgAAAAIgAAAGRycy9kb3ducmV2LnhtbFBL&#10;AQIUABQAAAAIAIdO4kC2uJ3DgAMAAA8KAAAOAAAAAAAAAAEAIAAAACwBAABkcnMvZTJvRG9jLnht&#10;bFBLBQYAAAAABgAGAFkBAAAe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e9pkU7sAAADb&#10;AAAADwAAAGRycy9kb3ducmV2LnhtbEWPQYvCMBSE78L+h/AW9qapK4pUo+CC4FFdqx4fybMpNi+l&#10;idb990ZY8DjMzDfMfPlwtbhTGyrPCoaDDASx9qbiUsHhd92fgggR2WDtmRT8UYDl4qM3x9z4jnd0&#10;38dSJAiHHBXYGJtcyqAtOQwD3xAn7+JbhzHJtpSmxS7BXS2/s2wiHVacFiw29GNJX/c3p0Cftjfe&#10;rmyzLlahK+zxrOvxWamvz2E2AxHpEd/h//bGKBhN4PUl/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pkU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AR9vrkAAADb&#10;AAAADwAAAGRycy9kb3ducmV2LnhtbEVPzYrCMBC+L/gOYQRva9IVF6lGD6KLBwW3+gBDM7bVZlKb&#10;aPXtzUHw+PH9zxYPW4s7tb5yrCEZKhDEuTMVFxqOh/X3BIQPyAZrx6ThSR4W897XDFPjOv6nexYK&#10;EUPYp6ihDKFJpfR5SRb90DXEkTu51mKIsC2kabGL4baWP0r9SosVx4YSG1qWlF+ym9XQ1dvsnNyW&#10;efO329Carqvx/qi0HvQTNQUR6BE+4rd7YzSM4tj4Jf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Efb6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2Wiym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LK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职业技能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8564245</wp:posOffset>
                </wp:positionV>
                <wp:extent cx="6435725" cy="78676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9478645"/>
                          <a:ext cx="64357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语言能力：大学英语6级证书，荣获全国大学生英语竞赛一等奖，能够熟练的进行听、说、读、写。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计算机：计算机二级证书，熟练操作windows平台上的各类应用软件，如Word、Excel、Power Point。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团队能力：具有丰富的团队组建与扩充经验和项目管理与协调经验，能够独挡一面。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674.35pt;height:61.95pt;width:506.75pt;z-index:251653120;mso-width-relative:page;mso-height-relative:page;" filled="f" stroked="f" coordsize="21600,21600" o:gfxdata="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CHuNM2wAAAA0BAAAPAAAAAAAAAAEAIAAAACIAAABkcnMvZG93bnJldi54&#10;bWxQSwECFAAUAAAACACHTuJAK4bpyr4BAABKAwAADgAAAAAAAAABACAAAAAq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语言能力：大学英语6级证书，荣获全国大学生英语竞赛一等奖，能够熟练的进行听、说、读、写。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计算机：计算机二级证书，熟练操作windows平台上的各类应用软件，如Word、Excel、Power Point。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团队能力：具有丰富的团队组建与扩充经验和项目管理与协调经验，能够独挡一面。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行政助理                       一路网络科技有限公司                          2015.03-2016.01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负责中心的接待工作；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负责中心的行政事务及前台管理；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协助处理客户服务及简单客诉；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负责中心简单财务管理，资产管控；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63360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YVOY2wAAAA0BAAAPAAAA&#10;AAAAAAEAIAAAACIAAABkcnMvZG93bnJldi54bWxQSwECFAAUAAAACACHTuJAqI7HU9kBAACK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行政助理                       一路网络科技有限公司                          2015.03-2016.01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负责中心的接待工作；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负责中心的行政事务及前台管理；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协助处理客户服务及简单客诉；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负责中心简单财务管理，资产管控；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4822825</wp:posOffset>
                </wp:positionV>
                <wp:extent cx="6571615" cy="294640"/>
                <wp:effectExtent l="19050" t="12700" r="635" b="355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79.75pt;height:23.2pt;width:517.45pt;z-index:251662336;mso-width-relative:page;mso-height-relative:page;" coordorigin="1000,3618" coordsize="10349,464" o:gfxdata="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E7TKk3QAAAAwBAAAPAAAAAAAAAAEAIAAAACIAAABkcnMvZG93bnJldi54bWxQ&#10;SwECFAAUAAAACACHTuJAehqL84EDAAAPCgAADgAAAAAAAAABACAAAAAsAQAAZHJzL2Uyb0RvYy54&#10;bWxQSwUGAAAAAAYABgBZAQAAHwcAAAAA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MG84M7cAAADb&#10;AAAADwAAAGRycy9kb3ducmV2LnhtbEVPy6rCMBDdC/5DGMGdpl5QpBoFBcGl1/dySMam2ExKE633&#10;728Ewd0cznPmy5erxJOaUHpWMBpmIIi1NyUXCo6HzWAKIkRkg5VnUvBHAZaLbmeOufEt/9JzHwuR&#10;QjjkqMDGWOdSBm3JYRj6mjhxN984jAk2hTQNtincVfInyybSYcmpwWJNa0v6vn84Bfqye/BuZevN&#10;aRXakz1fdTW+KtXvjbIZiEiv+BV/3FuT5k/g/Us6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bzg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w7airwAAADb&#10;AAAADwAAAGRycy9kb3ducmV2LnhtbEWPQYvCMBSE78L+h/AWvGlSYUWq0YPo4mEFrf0Bj+Zt27V5&#10;6TbR6r83guBxmJlvmMXqZhtxpc7XjjUkYwWCuHCm5lJDftqOZiB8QDbYOCYNd/KwWn4MFpga1/OR&#10;rlkoRYSwT1FDFUKbSumLiiz6sWuJo/frOoshyq6UpsM+wm0jJ0pNpcWa40KFLa0rKs7ZxWrom5/s&#10;L7msi/Z7v6Mt/W++DrnSeviZqDmIQLfwDr/aO6NhMoX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O2o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M/2B3L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jU1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2B3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工作经验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5196205</wp:posOffset>
                </wp:positionV>
                <wp:extent cx="6435725" cy="170116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6110605"/>
                          <a:ext cx="6435725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行政主管                       贵泽实业有限公司                                 2016.03-至今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负责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编制公司人事管理制度，规避各项人事风险。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负责招聘工作，制定公司的人力资源发展计划，确保人才梯队发展和人才储备及培养。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督导公司各项行政、人事制度的执行，以及各项行政人事工作的进展情况，并采取必要的措施。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409.15pt;height:133.95pt;width:506.75pt;z-index:251660288;mso-width-relative:page;mso-height-relative:page;" filled="f" stroked="f" coordsize="21600,21600" o:gfxdata="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pGTQNsAAAAMAQAADwAAAAAA&#10;AAABACAAAAAiAAAAZHJzL2Rvd25yZXYueG1sUEsBAhQAFAAAAAgAh07iQDo7FLDXAQAAiwMAAA4A&#10;AAAAAAAAAQAgAAAAKg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行政主管                       贵泽实业有限公司                                 2016.03-至今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负责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编制公司人事管理制度，规避各项人事风险。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负责招聘工作，制定公司的人力资源发展计划，确保人才梯队发展和人才储备及培养。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督导公司各项行政、人事制度的执行，以及各项行政人事工作的进展情况，并采取必要的措施。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3391535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267.05pt;height:23.2pt;width:517.45pt;z-index:251654144;mso-width-relative:page;mso-height-relative:page;" coordorigin="1000,3618" coordsize="10349,464" o:gfxdata="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PJE/E7cAAAADAEAAA8AAAAAAAAAAQAgAAAAIgAAAGRycy9kb3ducmV2Lnht&#10;bFBLAQIUABQAAAAIAIdO4kC/6id7hAMAAAwKAAAOAAAAAAAAAAEAIAAAACsBAABkcnMvZTJvRG9j&#10;LnhtbFBLBQYAAAAABgAGAFkBAAAhBwAA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3724910</wp:posOffset>
                </wp:positionV>
                <wp:extent cx="6435725" cy="100330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607A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工商管理                        上海大学（本科）                          2012.09-2016.07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293.3pt;height:79pt;width:506.75pt;z-index:251652096;mso-width-relative:page;mso-height-relative:page;" filled="f" stroked="f" coordsize="21600,21600" o:gfxdata="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jzWdL3AAAAAsBAAAPAAAAAAAAAAEAIAAAACIAAABkcnMvZG93bnJl&#10;di54bWxQSwECFAAUAAAACACHTuJA31sDucABAABLAwAADgAAAAAAAAABACAAAAAr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607A9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工商管理                        上海大学（本科）                          2012.09-2016.07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2180590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71.7pt;height:23.2pt;width:517.45pt;z-index:251665408;mso-width-relative:page;mso-height-relative:page;" coordorigin="1000,3618" coordsize="10349,464" o:gfxdata="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DuK1mzcAAAADAEAAA8AAAAAAAAAAQAgAAAAIgAAAGRycy9kb3ducmV2LnhtbFBLAQIU&#10;ABQAAAAIAIdO4kCnTjgRfgMAAA8KAAAOAAAAAAAAAAEAIAAAACsBAABkcnMvZTJvRG9jLnhtbFBL&#10;BQYAAAAABgAGAFkBAAAb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2500630</wp:posOffset>
                </wp:positionV>
                <wp:extent cx="6270625" cy="78676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3415030"/>
                          <a:ext cx="62706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196.9pt;height:61.95pt;width:493.75pt;z-index:251664384;mso-width-relative:page;mso-height-relative:page;" filled="f" stroked="f" coordsize="21600,21600" o:gfxdata="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QeTYd2wAAAAsBAAAPAAAAAAAAAAEAIAAAACIAAABkcnMvZG93bnJldi54&#10;bWxQSwECFAAUAAAACACHTuJAxC9igb4BAABKAwAADgAAAAAAAAABACAAAAAq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860425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  15834598856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  5689745@qq.com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  xiaowangzi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地址：  上海市浦东区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65.85pt;margin-top:67.75pt;height:99.45pt;width:179.4pt;z-index:251658240;mso-width-relative:page;mso-height-relative:page;" filled="f" stroked="f" coordsize="21600,21600" o:gfxdata="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ZTySc2wAAAAsBAAAPAAAA&#10;AAAAAAEAIAAAACIAAABkcnMvZG93bnJldi54bWxQSwECFAAUAAAACACHTuJAesTuHdkBAACM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  15834598856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  5689745@qq.com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  xiaowangzi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地址：  上海市浦东区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483235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8.05pt;height:23.2pt;width:517.45pt;z-index:251658240;mso-width-relative:page;mso-height-relative:page;" coordorigin="1000,3618" coordsize="10349,464" o:gfxdata="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HuyauzbAAAACwEAAA8AAAAAAAAAAQAgAAAAIgAAAGRycy9kb3ducmV2LnhtbFBLAQIUABQA&#10;AAAIAIdO4kBx1cINfAMAAA8KAAAOAAAAAAAAAAEAIAAAACoBAABkcnMvZTJvRG9jLnhtbFBLBQYA&#10;AAAABgAGAFkBAAAY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860425</wp:posOffset>
                </wp:positionV>
                <wp:extent cx="224472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24472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博大考神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大学本科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  行政经理/主管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67.75pt;height:99.45pt;width:176.75pt;z-index:251657216;mso-width-relative:page;mso-height-relative:page;" filled="f" stroked="f" coordsize="21600,21600" o:gfxdata="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4BD+q3AAAAAsBAAAPAAAA&#10;AAAAAAEAIAAAACIAAABkcnMvZG93bnJldi54bWxQSwECFAAUAAAACACHTuJAC5eaF9gBAACLAwAA&#10;DgAAAAAAAAABACAAAAAr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博大考神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大学本科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  行政经理/主管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Kozuka Gothic Pr6N B" w:hAnsi="Kozuka Gothic Pr6N B" w:eastAsia="Kozuka Gothic Pr6N B" w:cs="Kozuka Gothic Pr6N B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1pt;margin-top:-39.95pt;height:44.95pt;width:260.4pt;z-index:251659264;mso-width-relative:page;mso-height-relative:page;" coordorigin="5376,886" coordsize="5208,899" o:gfxdata="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m8fF4&#10;2gAAAAoBAAAPAAAAAAAAAAEAIAAAACIAAABkcnMvZG93bnJldi54bWxQSwECFAAUAAAACACHTuJA&#10;wEj52zwDAAC0CgAADgAAAAAAAAABACAAAAApAQAAZHJzL2Uyb0RvYy54bWxQSwUGAAAAAAYABgBZ&#10;AQAA1wYAAAAA&#10;">
                <o:lock v:ext="edit" aspectratio="f"/>
                <v:rect id="矩形 4" o:spid="_x0000_s1026" o:spt="1" style="position:absolute;left:5376;top:1005;height:780;width:2894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_x0000_s1026" o:spid="_x0000_s1026" o:spt="203" style="position:absolute;left:8092;top:886;height:808;width:2492;" coordorigin="10592,886" coordsize="2492,80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10592;top:886;height:608;width:249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Kozuka Gothic Pr6N B" w:hAnsi="Kozuka Gothic Pr6N B" w:eastAsia="Kozuka Gothic Pr6N B" w:cs="Kozuka Gothic Pr6N B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96;top:1316;height:378;width:180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-917575</wp:posOffset>
                </wp:positionV>
                <wp:extent cx="7722870" cy="10735945"/>
                <wp:effectExtent l="0" t="0" r="1143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9535"/>
                          <a:ext cx="7722870" cy="10735945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72.25pt;height:845.35pt;width:608.1pt;z-index:-251666432;v-text-anchor:middle;mso-width-relative:page;mso-height-relative:page;" fillcolor="#F5F6FB" filled="t" stroked="f" coordsize="21600,21600" o:gfxdata="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LxD5C3AAA&#10;AA8BAAAPAAAAAAAAAAEAIAAAACIAAABkcnMvZG93bnJldi54bWxQSwECFAAUAAAACACHTuJAyiO/&#10;z1MCAABxBAAADgAAAAAAAAABACAAAAAr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35pt;margin-top:-29.75pt;height:28.35pt;width:0pt;z-index:251661312;mso-width-relative:page;mso-height-relative:page;" filled="f" stroked="t" coordsize="21600,21600" o:gfxdata="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/P3erXAAAACgEAAA8AAAAA&#10;AAAAAQAgAAAAIgAAAGRycy9kb3ducmV2LnhtbFBLAQIUABQAAAAIAIdO4kCuETn03AEAAHoDAAAO&#10;AAAAAAAAAAEAIAAAACYBAABkcnMvZTJvRG9jLnhtbFBLBQYAAAAABgAGAFkBAAB0BQAAAAA=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-2263775</wp:posOffset>
                </wp:positionH>
                <wp:positionV relativeFrom="paragraph">
                  <wp:posOffset>-641985</wp:posOffset>
                </wp:positionV>
                <wp:extent cx="5657215" cy="845820"/>
                <wp:effectExtent l="0" t="0" r="6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657215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8.25pt;margin-top:-50.55pt;height:66.6pt;width:445.45pt;z-index:251656192;v-text-anchor:middle;mso-width-relative:page;mso-height-relative:page;" fillcolor="#607A9D" filled="t" stroked="f" coordsize="21600,21600" arcsize="0.5" o:gfxdata="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WNPa9sA&#10;AAAMAQAADwAAAAAAAAABACAAAAAiAAAAZHJzL2Rvd25yZXYueG1sUEsBAhQAFAAAAAgAh07iQPuZ&#10;fCUcAgAA4wMAAA4AAAAAAAAAAQAgAAAAKg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65408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YavNUAAAALAQAADwAA&#10;AAAAAAABACAAAAAiAAAAZHJzL2Rvd25yZXYueG1sUEsBAhQAFAAAAAgAh07iQAn0SLzgAQAAlgMA&#10;AA4AAAAAAAAAAQAgAAAAJAEAAGRycy9lMm9Eb2MueG1sUEsFBgAAAAAGAAYAWQEAAHY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A5B80"/>
    <w:multiLevelType w:val="singleLevel"/>
    <w:tmpl w:val="595A5B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C21AA"/>
    <w:rsid w:val="000A610C"/>
    <w:rsid w:val="000C233C"/>
    <w:rsid w:val="001E3984"/>
    <w:rsid w:val="003A550E"/>
    <w:rsid w:val="00931EE2"/>
    <w:rsid w:val="00A45395"/>
    <w:rsid w:val="00C25F89"/>
    <w:rsid w:val="00DD38F3"/>
    <w:rsid w:val="00FB52AF"/>
    <w:rsid w:val="03B701BF"/>
    <w:rsid w:val="040C152C"/>
    <w:rsid w:val="08C06DC6"/>
    <w:rsid w:val="0E4675B8"/>
    <w:rsid w:val="0E6A52AF"/>
    <w:rsid w:val="137B4336"/>
    <w:rsid w:val="15314CCD"/>
    <w:rsid w:val="156E2939"/>
    <w:rsid w:val="1622425A"/>
    <w:rsid w:val="1A9D4D06"/>
    <w:rsid w:val="1D283F1C"/>
    <w:rsid w:val="1DCE2A7B"/>
    <w:rsid w:val="23270C6D"/>
    <w:rsid w:val="25603F39"/>
    <w:rsid w:val="2749705A"/>
    <w:rsid w:val="2DEC7260"/>
    <w:rsid w:val="3FF15949"/>
    <w:rsid w:val="40F139FA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沐沐青尘</cp:lastModifiedBy>
  <dcterms:modified xsi:type="dcterms:W3CDTF">2019-09-20T06:41:33Z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